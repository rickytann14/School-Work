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B7E5E" w14:textId="77777777" w:rsidR="00636841" w:rsidRPr="007D48E9" w:rsidRDefault="007D48E9" w:rsidP="007D48E9">
      <w:pPr>
        <w:jc w:val="center"/>
        <w:rPr>
          <w:rFonts w:ascii="Times New Roman" w:hAnsi="Times New Roman" w:cs="Times New Roman"/>
          <w:b/>
        </w:rPr>
      </w:pPr>
      <w:r w:rsidRPr="007D48E9">
        <w:rPr>
          <w:rFonts w:ascii="Times New Roman" w:hAnsi="Times New Roman" w:cs="Times New Roman"/>
          <w:b/>
        </w:rPr>
        <w:t>Homework 1 Design</w:t>
      </w:r>
    </w:p>
    <w:p w14:paraId="799F386D" w14:textId="77777777" w:rsidR="008A0486" w:rsidRDefault="007D48E9" w:rsidP="007D48E9">
      <w:pPr>
        <w:pStyle w:val="ListParagraph"/>
        <w:numPr>
          <w:ilvl w:val="0"/>
          <w:numId w:val="1"/>
        </w:numPr>
      </w:pPr>
      <w:r>
        <w:t>Should include the Standard Library</w:t>
      </w:r>
      <w:r w:rsidR="008A0486">
        <w:t xml:space="preserve"> and other libraries</w:t>
      </w:r>
    </w:p>
    <w:p w14:paraId="747B9E29" w14:textId="20FA8CBD" w:rsidR="007D48E9" w:rsidRDefault="008A0486" w:rsidP="007D48E9">
      <w:pPr>
        <w:pStyle w:val="ListParagraph"/>
        <w:numPr>
          <w:ilvl w:val="0"/>
          <w:numId w:val="1"/>
        </w:numPr>
      </w:pPr>
      <w:r>
        <w:t xml:space="preserve">Before Main </w:t>
      </w:r>
    </w:p>
    <w:p w14:paraId="456F7CB6" w14:textId="4AEACDAA" w:rsidR="007D48E9" w:rsidRDefault="007D48E9" w:rsidP="007D48E9">
      <w:pPr>
        <w:pStyle w:val="ListParagraph"/>
        <w:numPr>
          <w:ilvl w:val="1"/>
          <w:numId w:val="1"/>
        </w:numPr>
      </w:pPr>
      <w:r>
        <w:t>make a struct to hold student ID # and Student Name</w:t>
      </w:r>
    </w:p>
    <w:p w14:paraId="611028A8" w14:textId="77777777" w:rsidR="007D48E9" w:rsidRDefault="007D48E9" w:rsidP="007D48E9">
      <w:pPr>
        <w:pStyle w:val="ListParagraph"/>
        <w:numPr>
          <w:ilvl w:val="1"/>
          <w:numId w:val="1"/>
        </w:numPr>
      </w:pPr>
      <w:r>
        <w:t>Make another struct to hold Course ID # and name.</w:t>
      </w:r>
    </w:p>
    <w:p w14:paraId="19662310" w14:textId="04C1C76E" w:rsidR="001140CC" w:rsidRDefault="001140CC" w:rsidP="007D48E9">
      <w:pPr>
        <w:pStyle w:val="ListParagraph"/>
        <w:numPr>
          <w:ilvl w:val="1"/>
          <w:numId w:val="1"/>
        </w:numPr>
      </w:pPr>
      <w:r>
        <w:t>Make a struct that holds the list of students. Max of 100</w:t>
      </w:r>
    </w:p>
    <w:p w14:paraId="1AEDDB9B" w14:textId="2BE0B2C3" w:rsidR="00FB7155" w:rsidRDefault="00FB7155" w:rsidP="00FB7155">
      <w:pPr>
        <w:pStyle w:val="ListParagraph"/>
        <w:numPr>
          <w:ilvl w:val="2"/>
          <w:numId w:val="1"/>
        </w:numPr>
      </w:pPr>
      <w:r>
        <w:t>Void function for adding student and ID.</w:t>
      </w:r>
    </w:p>
    <w:p w14:paraId="6636BEDA" w14:textId="5D448D22" w:rsidR="00FB7155" w:rsidRDefault="00FB7155" w:rsidP="00FB7155">
      <w:pPr>
        <w:pStyle w:val="ListParagraph"/>
        <w:numPr>
          <w:ilvl w:val="2"/>
          <w:numId w:val="1"/>
        </w:numPr>
      </w:pPr>
      <w:r>
        <w:t>Make sure to limit it to 100</w:t>
      </w:r>
    </w:p>
    <w:p w14:paraId="6B67AB9A" w14:textId="3B8F5522" w:rsidR="001140CC" w:rsidRDefault="001140CC" w:rsidP="001140CC">
      <w:pPr>
        <w:pStyle w:val="ListParagraph"/>
        <w:numPr>
          <w:ilvl w:val="1"/>
          <w:numId w:val="1"/>
        </w:numPr>
      </w:pPr>
      <w:r>
        <w:t>Make a struct that holds the list of courses. Max of 25</w:t>
      </w:r>
    </w:p>
    <w:p w14:paraId="6812BB3E" w14:textId="7AAE2B1B" w:rsidR="00646E3E" w:rsidRDefault="00646E3E" w:rsidP="00646E3E">
      <w:pPr>
        <w:pStyle w:val="ListParagraph"/>
        <w:numPr>
          <w:ilvl w:val="2"/>
          <w:numId w:val="1"/>
        </w:numPr>
      </w:pPr>
      <w:r>
        <w:t>Void function for adding courses and ID</w:t>
      </w:r>
    </w:p>
    <w:p w14:paraId="3871A405" w14:textId="7BCE7B0B" w:rsidR="00646E3E" w:rsidRDefault="00646E3E" w:rsidP="00646E3E">
      <w:pPr>
        <w:pStyle w:val="ListParagraph"/>
        <w:numPr>
          <w:ilvl w:val="2"/>
          <w:numId w:val="1"/>
        </w:numPr>
      </w:pPr>
      <w:r>
        <w:t>Limit to 25</w:t>
      </w:r>
    </w:p>
    <w:p w14:paraId="64899BF4" w14:textId="25B3AA68" w:rsidR="00A5240F" w:rsidRDefault="002020D6" w:rsidP="007D48E9">
      <w:pPr>
        <w:pStyle w:val="ListParagraph"/>
        <w:numPr>
          <w:ilvl w:val="1"/>
          <w:numId w:val="1"/>
        </w:numPr>
      </w:pPr>
      <w:r>
        <w:t>M</w:t>
      </w:r>
      <w:r w:rsidR="00ED15A5">
        <w:t xml:space="preserve">ake a struct that is in charge of </w:t>
      </w:r>
      <w:r w:rsidR="00B71057">
        <w:t>grades</w:t>
      </w:r>
      <w:r w:rsidR="0086213A">
        <w:t xml:space="preserve"> of </w:t>
      </w:r>
      <w:r w:rsidR="00ED15A5">
        <w:t xml:space="preserve">a </w:t>
      </w:r>
      <w:r w:rsidR="0086213A">
        <w:t>student</w:t>
      </w:r>
      <w:r>
        <w:t>.</w:t>
      </w:r>
    </w:p>
    <w:p w14:paraId="697BF998" w14:textId="1C56415F" w:rsidR="00F834E0" w:rsidRDefault="00B71057" w:rsidP="00F834E0">
      <w:pPr>
        <w:pStyle w:val="ListParagraph"/>
        <w:numPr>
          <w:ilvl w:val="2"/>
          <w:numId w:val="1"/>
        </w:numPr>
      </w:pPr>
      <w:r>
        <w:t>1*10*4=40*100=4000&lt;- limit I need for the amount of total grades</w:t>
      </w:r>
    </w:p>
    <w:p w14:paraId="29903537" w14:textId="20B6D9C7" w:rsidR="00B71057" w:rsidRDefault="00B71057" w:rsidP="00F834E0">
      <w:pPr>
        <w:pStyle w:val="ListParagraph"/>
        <w:numPr>
          <w:ilvl w:val="2"/>
          <w:numId w:val="1"/>
        </w:numPr>
      </w:pPr>
      <w:r>
        <w:t>Going to be void function</w:t>
      </w:r>
    </w:p>
    <w:p w14:paraId="1743D7B4" w14:textId="7B9A8107" w:rsidR="00B71057" w:rsidRDefault="00B71057" w:rsidP="00F834E0">
      <w:pPr>
        <w:pStyle w:val="ListParagraph"/>
        <w:numPr>
          <w:ilvl w:val="2"/>
          <w:numId w:val="1"/>
        </w:numPr>
      </w:pPr>
      <w:r>
        <w:t>Connect with students and courses</w:t>
      </w:r>
    </w:p>
    <w:p w14:paraId="39FA1C60" w14:textId="7A5C4B25" w:rsidR="00ED15A5" w:rsidRDefault="00ED15A5" w:rsidP="007D48E9">
      <w:pPr>
        <w:pStyle w:val="ListParagraph"/>
        <w:numPr>
          <w:ilvl w:val="1"/>
          <w:numId w:val="1"/>
        </w:numPr>
      </w:pPr>
      <w:r>
        <w:t xml:space="preserve">Make a struct that is in charge of the class </w:t>
      </w:r>
      <w:r w:rsidR="00B71057">
        <w:t>grades</w:t>
      </w:r>
      <w:r>
        <w:t>.</w:t>
      </w:r>
    </w:p>
    <w:p w14:paraId="0A6C0270" w14:textId="65CC1C4B" w:rsidR="00F834E0" w:rsidRDefault="00F834E0" w:rsidP="00F834E0">
      <w:pPr>
        <w:pStyle w:val="ListParagraph"/>
        <w:numPr>
          <w:ilvl w:val="2"/>
          <w:numId w:val="1"/>
        </w:numPr>
      </w:pPr>
      <w:r>
        <w:t>Limit to 20</w:t>
      </w:r>
    </w:p>
    <w:p w14:paraId="2CDDB4FD" w14:textId="70863ED9" w:rsidR="00A17F01" w:rsidRDefault="00494BD6" w:rsidP="00A17F01">
      <w:pPr>
        <w:pStyle w:val="ListParagraph"/>
        <w:numPr>
          <w:ilvl w:val="0"/>
          <w:numId w:val="1"/>
        </w:numPr>
      </w:pPr>
      <w:r>
        <w:t>In Main</w:t>
      </w:r>
    </w:p>
    <w:p w14:paraId="0F70AC14" w14:textId="7ACBA7DB" w:rsidR="00494BD6" w:rsidRDefault="00494BD6" w:rsidP="00494BD6">
      <w:pPr>
        <w:pStyle w:val="ListParagraph"/>
        <w:numPr>
          <w:ilvl w:val="1"/>
          <w:numId w:val="1"/>
        </w:numPr>
      </w:pPr>
      <w:r>
        <w:t>Print out the menu</w:t>
      </w:r>
    </w:p>
    <w:p w14:paraId="1EBE04D2" w14:textId="43BF590A" w:rsidR="00494BD6" w:rsidRDefault="00494BD6" w:rsidP="00494BD6">
      <w:pPr>
        <w:pStyle w:val="ListParagraph"/>
        <w:numPr>
          <w:ilvl w:val="1"/>
          <w:numId w:val="1"/>
        </w:numPr>
      </w:pPr>
      <w:r>
        <w:t>Use a switch statement for the options</w:t>
      </w:r>
    </w:p>
    <w:p w14:paraId="35100C94" w14:textId="7F5E00F5" w:rsidR="00494BD6" w:rsidRDefault="00494BD6" w:rsidP="00494BD6">
      <w:pPr>
        <w:pStyle w:val="ListParagraph"/>
        <w:numPr>
          <w:ilvl w:val="2"/>
          <w:numId w:val="1"/>
        </w:numPr>
      </w:pPr>
      <w:r>
        <w:t>In the switch statement each case with call a certain function.</w:t>
      </w:r>
    </w:p>
    <w:p w14:paraId="0DC95211" w14:textId="4931DFDE" w:rsidR="00494BD6" w:rsidRDefault="007361B7" w:rsidP="00494BD6">
      <w:pPr>
        <w:pStyle w:val="ListParagraph"/>
        <w:numPr>
          <w:ilvl w:val="2"/>
          <w:numId w:val="1"/>
        </w:numPr>
      </w:pPr>
      <w:r>
        <w:t>If the number entered is invalid</w:t>
      </w:r>
      <w:r w:rsidR="001140CC">
        <w:t>,</w:t>
      </w:r>
      <w:r>
        <w:t xml:space="preserve"> prompt  saying invalid and close program</w:t>
      </w:r>
    </w:p>
    <w:p w14:paraId="3A4D7840" w14:textId="522FA667" w:rsidR="007E0E08" w:rsidRDefault="007E0E08" w:rsidP="007E0E08">
      <w:pPr>
        <w:pStyle w:val="ListParagraph"/>
        <w:numPr>
          <w:ilvl w:val="0"/>
          <w:numId w:val="1"/>
        </w:numPr>
      </w:pPr>
      <w:r>
        <w:t>Adding Student Function</w:t>
      </w:r>
    </w:p>
    <w:p w14:paraId="3B449C5E" w14:textId="3647D50F" w:rsidR="007E0E08" w:rsidRDefault="007E0E08" w:rsidP="007E0E08">
      <w:pPr>
        <w:pStyle w:val="ListParagraph"/>
        <w:numPr>
          <w:ilvl w:val="1"/>
          <w:numId w:val="1"/>
        </w:numPr>
      </w:pPr>
      <w:r>
        <w:t>Use call by reference in parameter list</w:t>
      </w:r>
    </w:p>
    <w:p w14:paraId="18D81FC7" w14:textId="3951F100" w:rsidR="007E0E08" w:rsidRDefault="007E0E08" w:rsidP="007E0E08">
      <w:pPr>
        <w:pStyle w:val="ListParagraph"/>
        <w:numPr>
          <w:ilvl w:val="1"/>
          <w:numId w:val="1"/>
        </w:numPr>
      </w:pPr>
      <w:r>
        <w:t>the struct</w:t>
      </w:r>
    </w:p>
    <w:p w14:paraId="6DCEC231" w14:textId="78AA553A" w:rsidR="007E0E08" w:rsidRDefault="007E0E08" w:rsidP="007E0E08">
      <w:pPr>
        <w:pStyle w:val="ListParagraph"/>
        <w:numPr>
          <w:ilvl w:val="1"/>
          <w:numId w:val="1"/>
        </w:numPr>
      </w:pPr>
      <w:r>
        <w:t>Ask for student name and id input</w:t>
      </w:r>
    </w:p>
    <w:p w14:paraId="0D7911BE" w14:textId="6B24C494" w:rsidR="007E0E08" w:rsidRDefault="0096060F" w:rsidP="007E0E08">
      <w:pPr>
        <w:pStyle w:val="ListParagraph"/>
        <w:numPr>
          <w:ilvl w:val="1"/>
          <w:numId w:val="1"/>
        </w:numPr>
      </w:pPr>
      <w:r>
        <w:t>Store them in the struct students</w:t>
      </w:r>
    </w:p>
    <w:p w14:paraId="2F65B02F" w14:textId="426E53BF" w:rsidR="0096060F" w:rsidRDefault="0096060F" w:rsidP="0096060F">
      <w:pPr>
        <w:pStyle w:val="ListParagraph"/>
        <w:numPr>
          <w:ilvl w:val="0"/>
          <w:numId w:val="1"/>
        </w:numPr>
      </w:pPr>
      <w:r>
        <w:t>Adding course function</w:t>
      </w:r>
    </w:p>
    <w:p w14:paraId="487EC592" w14:textId="39F49608" w:rsidR="0096060F" w:rsidRDefault="0096060F" w:rsidP="0096060F">
      <w:pPr>
        <w:pStyle w:val="ListParagraph"/>
        <w:numPr>
          <w:ilvl w:val="1"/>
          <w:numId w:val="1"/>
        </w:numPr>
      </w:pPr>
      <w:r>
        <w:t>Use call by reference in parameter list(struct)</w:t>
      </w:r>
    </w:p>
    <w:p w14:paraId="29BC29EB" w14:textId="1EAB985C" w:rsidR="0096060F" w:rsidRDefault="0096060F" w:rsidP="0096060F">
      <w:pPr>
        <w:pStyle w:val="ListParagraph"/>
        <w:numPr>
          <w:ilvl w:val="1"/>
          <w:numId w:val="1"/>
        </w:numPr>
      </w:pPr>
      <w:r>
        <w:t>Ask for course name and id</w:t>
      </w:r>
    </w:p>
    <w:p w14:paraId="5DDDBD14" w14:textId="17B0DA17" w:rsidR="0096060F" w:rsidRDefault="0096060F" w:rsidP="0096060F">
      <w:pPr>
        <w:pStyle w:val="ListParagraph"/>
        <w:numPr>
          <w:ilvl w:val="1"/>
          <w:numId w:val="1"/>
        </w:numPr>
      </w:pPr>
      <w:r>
        <w:t>Store in struct courses</w:t>
      </w:r>
    </w:p>
    <w:p w14:paraId="5FA352EB" w14:textId="13A461EC" w:rsidR="0096060F" w:rsidRDefault="0096060F" w:rsidP="0096060F">
      <w:pPr>
        <w:pStyle w:val="ListParagraph"/>
        <w:numPr>
          <w:ilvl w:val="0"/>
          <w:numId w:val="1"/>
        </w:numPr>
      </w:pPr>
      <w:r>
        <w:t>Make a print student function</w:t>
      </w:r>
    </w:p>
    <w:p w14:paraId="1EE35E46" w14:textId="5662FBC3" w:rsidR="0096060F" w:rsidRDefault="0096060F" w:rsidP="0096060F">
      <w:pPr>
        <w:pStyle w:val="ListParagraph"/>
        <w:numPr>
          <w:ilvl w:val="1"/>
          <w:numId w:val="1"/>
        </w:numPr>
      </w:pPr>
      <w:r>
        <w:t>Also call by reference</w:t>
      </w:r>
    </w:p>
    <w:p w14:paraId="466CC8DF" w14:textId="0BC93EEB" w:rsidR="0096060F" w:rsidRDefault="0096060F" w:rsidP="0096060F">
      <w:pPr>
        <w:pStyle w:val="ListParagraph"/>
        <w:numPr>
          <w:ilvl w:val="1"/>
          <w:numId w:val="1"/>
        </w:numPr>
      </w:pPr>
      <w:r>
        <w:t>Use a for loop to print out all the names with the corresponding ids</w:t>
      </w:r>
    </w:p>
    <w:p w14:paraId="5530708D" w14:textId="75A69075" w:rsidR="0096060F" w:rsidRDefault="0096060F" w:rsidP="0096060F">
      <w:pPr>
        <w:pStyle w:val="ListParagraph"/>
        <w:numPr>
          <w:ilvl w:val="1"/>
          <w:numId w:val="1"/>
        </w:numPr>
      </w:pPr>
      <w:r>
        <w:t>Should stop when it hits 100 or end of list</w:t>
      </w:r>
    </w:p>
    <w:p w14:paraId="10A9F85E" w14:textId="1D5B9737" w:rsidR="0096060F" w:rsidRDefault="0096060F" w:rsidP="0096060F">
      <w:pPr>
        <w:pStyle w:val="ListParagraph"/>
        <w:numPr>
          <w:ilvl w:val="0"/>
          <w:numId w:val="1"/>
        </w:numPr>
      </w:pPr>
      <w:r>
        <w:t>Make a print course function</w:t>
      </w:r>
    </w:p>
    <w:p w14:paraId="241A3B24" w14:textId="3B8AC681" w:rsidR="0096060F" w:rsidRDefault="00E34D29" w:rsidP="0096060F">
      <w:pPr>
        <w:pStyle w:val="ListParagraph"/>
        <w:numPr>
          <w:ilvl w:val="1"/>
          <w:numId w:val="1"/>
        </w:numPr>
      </w:pPr>
      <w:r>
        <w:t xml:space="preserve"> Use call by reference also</w:t>
      </w:r>
    </w:p>
    <w:p w14:paraId="6EDD5174" w14:textId="6ED42467" w:rsidR="00E34D29" w:rsidRDefault="00E34D29" w:rsidP="0096060F">
      <w:pPr>
        <w:pStyle w:val="ListParagraph"/>
        <w:numPr>
          <w:ilvl w:val="1"/>
          <w:numId w:val="1"/>
        </w:numPr>
      </w:pPr>
      <w:r>
        <w:t>Use for loop to print out all the courses with the corresponding id</w:t>
      </w:r>
    </w:p>
    <w:p w14:paraId="6D3A40C8" w14:textId="1D57C8BF" w:rsidR="00E34D29" w:rsidRDefault="00E34D29" w:rsidP="0096060F">
      <w:pPr>
        <w:pStyle w:val="ListParagraph"/>
        <w:numPr>
          <w:ilvl w:val="1"/>
          <w:numId w:val="1"/>
        </w:numPr>
      </w:pPr>
      <w:r>
        <w:t>Stop it when it reaches the end of the list or 25</w:t>
      </w:r>
    </w:p>
    <w:p w14:paraId="43F4AD5E" w14:textId="77777777" w:rsidR="007D48E9" w:rsidRDefault="007D48E9" w:rsidP="00A5240F">
      <w:pPr>
        <w:ind w:left="1080"/>
      </w:pPr>
    </w:p>
    <w:p w14:paraId="1CABBE0D" w14:textId="40CB3CB0" w:rsidR="007D48E9" w:rsidRDefault="006943E0">
      <w:r>
        <w:t>hello</w:t>
      </w:r>
      <w:bookmarkStart w:id="0" w:name="_GoBack"/>
      <w:bookmarkEnd w:id="0"/>
    </w:p>
    <w:p w14:paraId="03A6B678" w14:textId="77777777" w:rsidR="007D48E9" w:rsidRDefault="007D48E9"/>
    <w:sectPr w:rsidR="007D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E0DE9"/>
    <w:multiLevelType w:val="hybridMultilevel"/>
    <w:tmpl w:val="C54EB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E9"/>
    <w:rsid w:val="001140CC"/>
    <w:rsid w:val="002020D6"/>
    <w:rsid w:val="003742AC"/>
    <w:rsid w:val="00494BD6"/>
    <w:rsid w:val="00636841"/>
    <w:rsid w:val="00646E3E"/>
    <w:rsid w:val="006943E0"/>
    <w:rsid w:val="007361B7"/>
    <w:rsid w:val="007D48E9"/>
    <w:rsid w:val="007E0E08"/>
    <w:rsid w:val="0086213A"/>
    <w:rsid w:val="008A0486"/>
    <w:rsid w:val="0096060F"/>
    <w:rsid w:val="00A17F01"/>
    <w:rsid w:val="00A5240F"/>
    <w:rsid w:val="00B71057"/>
    <w:rsid w:val="00CD6E20"/>
    <w:rsid w:val="00E34D29"/>
    <w:rsid w:val="00E65071"/>
    <w:rsid w:val="00ED15A5"/>
    <w:rsid w:val="00EE7CE7"/>
    <w:rsid w:val="00F834E0"/>
    <w:rsid w:val="00FB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D607D"/>
  <w15:chartTrackingRefBased/>
  <w15:docId w15:val="{5F24D82F-6E51-464F-8938-87797185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628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 Garza</dc:creator>
  <cp:keywords/>
  <dc:description/>
  <cp:lastModifiedBy>Ricardo A Garza</cp:lastModifiedBy>
  <cp:revision>12</cp:revision>
  <dcterms:created xsi:type="dcterms:W3CDTF">2015-09-11T19:13:00Z</dcterms:created>
  <dcterms:modified xsi:type="dcterms:W3CDTF">2015-10-07T03:45:00Z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